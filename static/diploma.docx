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5039F" w:rsidRDefault="00314887" w:rsidP="00314887">
      <w:pPr>
        <w:spacing w:before="6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8432C08" wp14:editId="39056CA6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38100" t="38100" r="57150" b="5588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98632" id="Rectángulo 1" o:spid="_x0000_s1026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bookmarkEnd w:id="0"/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3D5CF231" wp14:editId="79BD48DB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9AD66" id="Gráfico 3" o:spid="_x0000_s1026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Nka&#10;R7LeDQAA81wAAA4AAAAAAAAAAAAAAAAALgIAAGRycy9lMm9Eb2MueG1sUEsBAi0AFAAGAAgAAAAh&#10;AGKf1W/fAAAACAEAAA8AAAAAAAAAAAAAAAAAOBAAAGRycy9kb3ducmV2LnhtbFBLBQYAAAAABAAE&#10;APMAAABEEQAAAAA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62"/>
        <w:gridCol w:w="4335"/>
        <w:gridCol w:w="4360"/>
        <w:gridCol w:w="4305"/>
        <w:gridCol w:w="1136"/>
      </w:tblGrid>
      <w:tr w:rsidR="00A04CC4" w:rsidRPr="002416E6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:rsidR="00A04CC4" w:rsidRPr="002416E6" w:rsidRDefault="00C3704D" w:rsidP="002416E6">
            <w:pPr>
              <w:pStyle w:val="Ttulo2"/>
            </w:pPr>
            <w:r>
              <w:t>ensep</w:t>
            </w:r>
          </w:p>
        </w:tc>
      </w:tr>
      <w:tr w:rsidR="00A04CC4" w:rsidRPr="002416E6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:rsidR="00A04CC4" w:rsidRPr="002416E6" w:rsidRDefault="00F44CD8" w:rsidP="002416E6">
            <w:pPr>
              <w:pStyle w:val="Ttulo3"/>
            </w:pPr>
            <w:sdt>
              <w:sdtPr>
                <w:id w:val="-1513449137"/>
                <w:placeholder>
                  <w:docPart w:val="A22C03975F4C466C84A7F7556E73A452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:rsidR="00A04CC4" w:rsidRPr="00722D8B" w:rsidRDefault="00D96416" w:rsidP="00722D8B">
            <w:pPr>
              <w:rPr>
                <w:rFonts w:asciiTheme="majorHAnsi" w:hAnsiTheme="majorHAnsi"/>
                <w:sz w:val="96"/>
                <w:szCs w:val="96"/>
              </w:rPr>
            </w:pPr>
            <w:r>
              <w:rPr>
                <w:rFonts w:asciiTheme="majorHAnsi" w:hAnsiTheme="majorHAnsi"/>
                <w:sz w:val="96"/>
                <w:szCs w:val="96"/>
              </w:rPr>
              <w:t>{</w:t>
            </w:r>
            <w:proofErr w:type="spellStart"/>
            <w:r w:rsidR="00E7273E">
              <w:rPr>
                <w:rFonts w:asciiTheme="majorHAnsi" w:hAnsiTheme="majorHAnsi"/>
                <w:sz w:val="96"/>
                <w:szCs w:val="96"/>
              </w:rPr>
              <w:t>name</w:t>
            </w:r>
            <w:proofErr w:type="spellEnd"/>
            <w:r>
              <w:rPr>
                <w:rFonts w:asciiTheme="majorHAnsi" w:hAnsiTheme="majorHAnsi"/>
                <w:sz w:val="96"/>
                <w:szCs w:val="96"/>
              </w:rPr>
              <w:t>}</w:t>
            </w:r>
          </w:p>
        </w:tc>
      </w:tr>
      <w:tr w:rsidR="00A04CC4" w:rsidRPr="002416E6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:rsidR="00A04CC4" w:rsidRPr="002416E6" w:rsidRDefault="00722D8B" w:rsidP="002416E6">
            <w:r w:rsidRPr="00722D8B">
              <w:t>ha finalizado con éxito el curso de</w:t>
            </w:r>
            <w:r>
              <w:t xml:space="preserve"> </w:t>
            </w:r>
            <w:r w:rsidR="00D96416">
              <w:t>{</w:t>
            </w:r>
            <w:proofErr w:type="spellStart"/>
            <w:r w:rsidR="00E7273E">
              <w:t>course</w:t>
            </w:r>
            <w:proofErr w:type="spellEnd"/>
            <w:r w:rsidR="00D96416">
              <w:t>}</w:t>
            </w:r>
          </w:p>
        </w:tc>
      </w:tr>
      <w:tr w:rsidR="00A04CC4" w:rsidRPr="002416E6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:rsidR="00A04CC4" w:rsidRPr="002416E6" w:rsidRDefault="00D96416" w:rsidP="00722D8B">
            <w:r>
              <w:t>{</w:t>
            </w:r>
            <w:r w:rsidR="00E7273E">
              <w:t>date</w:t>
            </w:r>
            <w:r>
              <w:t>}</w:t>
            </w:r>
          </w:p>
        </w:tc>
      </w:tr>
      <w:tr w:rsidR="00A04CC4" w:rsidRPr="002416E6" w:rsidTr="00B71E9A">
        <w:trPr>
          <w:trHeight w:val="1152"/>
        </w:trPr>
        <w:tc>
          <w:tcPr>
            <w:tcW w:w="1276" w:type="dxa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36960709" wp14:editId="7DEC9FD9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6D839F" id="Grupo 3" o:spid="_x0000_s1026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">
                      <v:oval id="Elipse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:rsidR="00A04CC4" w:rsidRPr="002416E6" w:rsidRDefault="00A04CC4" w:rsidP="001962F9">
            <w:pPr>
              <w:ind w:left="0" w:right="0"/>
            </w:pPr>
          </w:p>
        </w:tc>
      </w:tr>
      <w:tr w:rsidR="00A04CC4" w:rsidRPr="002416E6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:rsidR="00A04CC4" w:rsidRPr="002416E6" w:rsidRDefault="00F44CD8" w:rsidP="001962F9">
            <w:pPr>
              <w:ind w:left="0" w:right="0"/>
            </w:pPr>
            <w:sdt>
              <w:sdtPr>
                <w:id w:val="-1965644606"/>
                <w:placeholder>
                  <w:docPart w:val="33E311E0772D4F0A803FFE1C9187F443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Robin Kline, director</w:t>
                </w:r>
              </w:sdtContent>
            </w:sdt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:rsidR="00A04CC4" w:rsidRPr="002416E6" w:rsidRDefault="00F44CD8" w:rsidP="001962F9">
            <w:pPr>
              <w:ind w:left="0" w:right="0"/>
            </w:pPr>
            <w:sdt>
              <w:sdtPr>
                <w:id w:val="-300538600"/>
                <w:placeholder>
                  <w:docPart w:val="8F4F0535655F4DBE9A2332A4D724E121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Ajeet Vasav, tutor</w:t>
                </w:r>
              </w:sdtContent>
            </w:sdt>
          </w:p>
        </w:tc>
        <w:tc>
          <w:tcPr>
            <w:tcW w:w="1155" w:type="dxa"/>
          </w:tcPr>
          <w:p w:rsidR="00A04CC4" w:rsidRPr="002416E6" w:rsidRDefault="00A04CC4" w:rsidP="001962F9">
            <w:pPr>
              <w:ind w:left="0" w:right="0"/>
            </w:pPr>
          </w:p>
        </w:tc>
      </w:tr>
    </w:tbl>
    <w:p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CD8" w:rsidRDefault="00F44CD8" w:rsidP="000875C0">
      <w:r>
        <w:separator/>
      </w:r>
    </w:p>
  </w:endnote>
  <w:endnote w:type="continuationSeparator" w:id="0">
    <w:p w:rsidR="00F44CD8" w:rsidRDefault="00F44CD8" w:rsidP="000875C0">
      <w:r>
        <w:continuationSeparator/>
      </w:r>
    </w:p>
  </w:endnote>
  <w:endnote w:type="continuationNotice" w:id="1">
    <w:p w:rsidR="00F44CD8" w:rsidRDefault="00F44C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CD8" w:rsidRDefault="00F44CD8" w:rsidP="000875C0">
      <w:r>
        <w:separator/>
      </w:r>
    </w:p>
  </w:footnote>
  <w:footnote w:type="continuationSeparator" w:id="0">
    <w:p w:rsidR="00F44CD8" w:rsidRDefault="00F44CD8" w:rsidP="000875C0">
      <w:r>
        <w:continuationSeparator/>
      </w:r>
    </w:p>
  </w:footnote>
  <w:footnote w:type="continuationNotice" w:id="1">
    <w:p w:rsidR="00F44CD8" w:rsidRDefault="00F44CD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4D"/>
    <w:rsid w:val="0003083A"/>
    <w:rsid w:val="000875C0"/>
    <w:rsid w:val="00094622"/>
    <w:rsid w:val="00113F7A"/>
    <w:rsid w:val="00185D3E"/>
    <w:rsid w:val="00186721"/>
    <w:rsid w:val="001962F9"/>
    <w:rsid w:val="002416E6"/>
    <w:rsid w:val="00313FB2"/>
    <w:rsid w:val="00314887"/>
    <w:rsid w:val="00324158"/>
    <w:rsid w:val="003550C4"/>
    <w:rsid w:val="003C07D9"/>
    <w:rsid w:val="003C2748"/>
    <w:rsid w:val="0045039F"/>
    <w:rsid w:val="00480DAE"/>
    <w:rsid w:val="004D0F02"/>
    <w:rsid w:val="0050636B"/>
    <w:rsid w:val="005358A0"/>
    <w:rsid w:val="005F2A53"/>
    <w:rsid w:val="006237E5"/>
    <w:rsid w:val="00683186"/>
    <w:rsid w:val="006A75DC"/>
    <w:rsid w:val="006F2FC9"/>
    <w:rsid w:val="00722D8B"/>
    <w:rsid w:val="007D2DEA"/>
    <w:rsid w:val="008130DC"/>
    <w:rsid w:val="0088227F"/>
    <w:rsid w:val="008C1369"/>
    <w:rsid w:val="008C2AC8"/>
    <w:rsid w:val="008D4107"/>
    <w:rsid w:val="008F7137"/>
    <w:rsid w:val="00951796"/>
    <w:rsid w:val="00967D57"/>
    <w:rsid w:val="009C6513"/>
    <w:rsid w:val="009D3373"/>
    <w:rsid w:val="00A04CC4"/>
    <w:rsid w:val="00A14C55"/>
    <w:rsid w:val="00A54BC3"/>
    <w:rsid w:val="00A56742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3704D"/>
    <w:rsid w:val="00C427C0"/>
    <w:rsid w:val="00C70B50"/>
    <w:rsid w:val="00CD4C49"/>
    <w:rsid w:val="00CF0049"/>
    <w:rsid w:val="00D04B64"/>
    <w:rsid w:val="00D76A8B"/>
    <w:rsid w:val="00D96416"/>
    <w:rsid w:val="00E13588"/>
    <w:rsid w:val="00E47B68"/>
    <w:rsid w:val="00E52F25"/>
    <w:rsid w:val="00E62004"/>
    <w:rsid w:val="00E7273E"/>
    <w:rsid w:val="00E81CD3"/>
    <w:rsid w:val="00F01E2B"/>
    <w:rsid w:val="00F44CD8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uba\Download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2C03975F4C466C84A7F7556E73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5930-B738-442A-B7C1-9BEE0D8BB13D}"/>
      </w:docPartPr>
      <w:docPartBody>
        <w:p w:rsidR="006527E5" w:rsidRDefault="00900273">
          <w:pPr>
            <w:pStyle w:val="A22C03975F4C466C84A7F7556E73A452"/>
          </w:pPr>
          <w:r w:rsidRPr="002416E6">
            <w:rPr>
              <w:lang w:bidi="es-ES"/>
            </w:rPr>
            <w:t>Certifica que:</w:t>
          </w:r>
        </w:p>
      </w:docPartBody>
    </w:docPart>
    <w:docPart>
      <w:docPartPr>
        <w:name w:val="33E311E0772D4F0A803FFE1C9187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B6B58-13C5-47C3-B0E7-455AD1211CD4}"/>
      </w:docPartPr>
      <w:docPartBody>
        <w:p w:rsidR="006527E5" w:rsidRDefault="00900273">
          <w:pPr>
            <w:pStyle w:val="33E311E0772D4F0A803FFE1C9187F443"/>
          </w:pPr>
          <w:r w:rsidRPr="002416E6">
            <w:rPr>
              <w:lang w:bidi="es-ES"/>
            </w:rPr>
            <w:t>Robin Kline, director</w:t>
          </w:r>
        </w:p>
      </w:docPartBody>
    </w:docPart>
    <w:docPart>
      <w:docPartPr>
        <w:name w:val="8F4F0535655F4DBE9A2332A4D724E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4B0F9-A8EA-4E30-A2E3-BA7128E19FA6}"/>
      </w:docPartPr>
      <w:docPartBody>
        <w:p w:rsidR="006527E5" w:rsidRDefault="00900273">
          <w:pPr>
            <w:pStyle w:val="8F4F0535655F4DBE9A2332A4D724E121"/>
          </w:pPr>
          <w:r w:rsidRPr="002416E6">
            <w:rPr>
              <w:lang w:bidi="es-ES"/>
            </w:rPr>
            <w:t>Ajeet Vasav, tutor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4A"/>
    <w:rsid w:val="003A2768"/>
    <w:rsid w:val="00606509"/>
    <w:rsid w:val="006527E5"/>
    <w:rsid w:val="00900273"/>
    <w:rsid w:val="00CE6D4A"/>
    <w:rsid w:val="00D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3D36A711BC447AB4E381CE62A5921D">
    <w:name w:val="4E3D36A711BC447AB4E381CE62A5921D"/>
  </w:style>
  <w:style w:type="paragraph" w:customStyle="1" w:styleId="A22C03975F4C466C84A7F7556E73A452">
    <w:name w:val="A22C03975F4C466C84A7F7556E73A452"/>
  </w:style>
  <w:style w:type="paragraph" w:customStyle="1" w:styleId="A237A6A571074FA9B50257C56E7121E8">
    <w:name w:val="A237A6A571074FA9B50257C56E7121E8"/>
  </w:style>
  <w:style w:type="paragraph" w:customStyle="1" w:styleId="5E9BCD00ADCC4F6BA20AF93AC81B8F74">
    <w:name w:val="5E9BCD00ADCC4F6BA20AF93AC81B8F74"/>
  </w:style>
  <w:style w:type="paragraph" w:customStyle="1" w:styleId="F5FA7A06E3A943158E917D8CC421CC29">
    <w:name w:val="F5FA7A06E3A943158E917D8CC421CC29"/>
  </w:style>
  <w:style w:type="paragraph" w:customStyle="1" w:styleId="33E311E0772D4F0A803FFE1C9187F443">
    <w:name w:val="33E311E0772D4F0A803FFE1C9187F443"/>
  </w:style>
  <w:style w:type="paragraph" w:customStyle="1" w:styleId="8F4F0535655F4DBE9A2332A4D724E121">
    <w:name w:val="8F4F0535655F4DBE9A2332A4D724E121"/>
  </w:style>
  <w:style w:type="paragraph" w:customStyle="1" w:styleId="6209BE00BA9245C38BB49EF65FE91110">
    <w:name w:val="6209BE00BA9245C38BB49EF65FE91110"/>
    <w:rsid w:val="00D21B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14D2BC7-2046-42CF-8B72-7500A70C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diploma.dotx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2023-05-16T14:18:00Z</dcterms:created>
  <dcterms:modified xsi:type="dcterms:W3CDTF">2023-05-16T20:28:00Z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