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8432C08" wp14:editId="39056CA6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98632" id="Rectángulo 1" o:spid="_x0000_s1026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bookmarkEnd w:id="0"/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D5CF231" wp14:editId="79BD48DB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9AD66" id="Gráfico 3" o:spid="_x0000_s1026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Nka&#10;R7LeDQAA81wAAA4AAAAAAAAAAAAAAAAALgIAAGRycy9lMm9Eb2MueG1sUEsBAi0AFAAGAAgAAAAh&#10;AGKf1W/fAAAACAEAAA8AAAAAAAAAAAAAAAAAOBAAAGRycy9kb3ducmV2LnhtbFBLBQYAAAAABAAE&#10;APMAAABEEQAAAAA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62"/>
        <w:gridCol w:w="4335"/>
        <w:gridCol w:w="4360"/>
        <w:gridCol w:w="4305"/>
        <w:gridCol w:w="1136"/>
      </w:tblGrid>
      <w:tr w:rsidR="00A04CC4" w:rsidRPr="002416E6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:rsidR="00A04CC4" w:rsidRPr="002416E6" w:rsidRDefault="00C3704D" w:rsidP="002416E6">
            <w:pPr>
              <w:pStyle w:val="Ttulo2"/>
            </w:pPr>
            <w:r>
              <w:t>ensep</w:t>
            </w:r>
          </w:p>
        </w:tc>
      </w:tr>
      <w:tr w:rsidR="00A04CC4" w:rsidRPr="002416E6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:rsidR="00A04CC4" w:rsidRPr="002416E6" w:rsidRDefault="00F44CD8" w:rsidP="002416E6">
            <w:pPr>
              <w:pStyle w:val="Ttulo3"/>
            </w:pPr>
            <w:sdt>
              <w:sdtPr>
                <w:id w:val="-1513449137"/>
                <w:placeholder>
                  <w:docPart w:val="A22C03975F4C466C84A7F7556E73A452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:rsidR="00A04CC4" w:rsidRPr="00722D8B" w:rsidRDefault="00D96416" w:rsidP="00722D8B">
            <w:pPr>
              <w:rPr>
                <w:rFonts w:asciiTheme="majorHAnsi" w:hAnsiTheme="majorHAnsi"/>
                <w:sz w:val="96"/>
                <w:szCs w:val="96"/>
              </w:rPr>
            </w:pPr>
            <w:r>
              <w:rPr>
                <w:rFonts w:asciiTheme="majorHAnsi" w:hAnsiTheme="majorHAnsi"/>
                <w:sz w:val="96"/>
                <w:szCs w:val="96"/>
              </w:rPr>
              <w:t>{</w:t>
            </w:r>
            <w:proofErr w:type="spellStart"/>
            <w:r w:rsidR="00E7273E">
              <w:rPr>
                <w:rFonts w:asciiTheme="majorHAnsi" w:hAnsiTheme="majorHAnsi"/>
                <w:sz w:val="96"/>
                <w:szCs w:val="96"/>
              </w:rPr>
              <w:t>name</w:t>
            </w:r>
            <w:proofErr w:type="spellEnd"/>
            <w:r>
              <w:rPr>
                <w:rFonts w:asciiTheme="majorHAnsi" w:hAnsiTheme="majorHAnsi"/>
                <w:sz w:val="96"/>
                <w:szCs w:val="96"/>
              </w:rPr>
              <w:t>}</w:t>
            </w:r>
          </w:p>
        </w:tc>
      </w:tr>
      <w:tr w:rsidR="00A04CC4" w:rsidRPr="002416E6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:rsidR="00A04CC4" w:rsidRPr="002416E6" w:rsidRDefault="00722D8B" w:rsidP="002416E6">
            <w:r w:rsidRPr="00722D8B">
              <w:t>ha finalizado con éxito el curso de</w:t>
            </w:r>
            <w:r>
              <w:t xml:space="preserve"> </w:t>
            </w:r>
            <w:r w:rsidR="00D96416">
              <w:t>{</w:t>
            </w:r>
            <w:proofErr w:type="spellStart"/>
            <w:r w:rsidR="00E7273E">
              <w:t>course</w:t>
            </w:r>
            <w:proofErr w:type="spellEnd"/>
            <w:r w:rsidR="00D96416">
              <w:t>}</w:t>
            </w:r>
          </w:p>
        </w:tc>
      </w:tr>
      <w:tr w:rsidR="00A04CC4" w:rsidRPr="002416E6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:rsidR="00A04CC4" w:rsidRPr="002416E6" w:rsidRDefault="00D96416" w:rsidP="00722D8B">
            <w:r>
              <w:t>{</w:t>
            </w:r>
            <w:r w:rsidR="00E7273E">
              <w:t>date</w:t>
            </w:r>
            <w:r>
              <w:t>}</w:t>
            </w:r>
          </w:p>
        </w:tc>
      </w:tr>
      <w:tr w:rsidR="00A04CC4" w:rsidRPr="002416E6" w:rsidTr="00B71E9A">
        <w:trPr>
          <w:trHeight w:val="1152"/>
        </w:trPr>
        <w:tc>
          <w:tcPr>
            <w:tcW w:w="1276" w:type="dxa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6960709" wp14:editId="7DEC9FD9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D839F" id="Grupo 3" o:spid="_x0000_s1026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">
                      <v:oval id="Elipse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  <w:tr w:rsidR="00A04CC4" w:rsidRPr="002416E6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:rsidR="00A04CC4" w:rsidRPr="002416E6" w:rsidRDefault="00F44CD8" w:rsidP="001962F9">
            <w:pPr>
              <w:ind w:left="0" w:right="0"/>
            </w:pPr>
            <w:sdt>
              <w:sdtPr>
                <w:id w:val="-1965644606"/>
                <w:placeholder>
                  <w:docPart w:val="33E311E0772D4F0A803FFE1C9187F443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Robin Kline, director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F44CD8" w:rsidP="001962F9">
            <w:pPr>
              <w:ind w:left="0" w:right="0"/>
            </w:pPr>
            <w:sdt>
              <w:sdtPr>
                <w:id w:val="-300538600"/>
                <w:placeholder>
                  <w:docPart w:val="8F4F0535655F4DBE9A2332A4D724E121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Ajeet Vasav, tutor</w:t>
                </w:r>
              </w:sdtContent>
            </w:sdt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</w:tbl>
    <w:p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D8" w:rsidRDefault="00F44CD8" w:rsidP="000875C0">
      <w:r>
        <w:separator/>
      </w:r>
    </w:p>
  </w:endnote>
  <w:endnote w:type="continuationSeparator" w:id="0">
    <w:p w:rsidR="00F44CD8" w:rsidRDefault="00F44CD8" w:rsidP="000875C0">
      <w:r>
        <w:continuationSeparator/>
      </w:r>
    </w:p>
  </w:endnote>
  <w:endnote w:type="continuationNotice" w:id="1">
    <w:p w:rsidR="00F44CD8" w:rsidRDefault="00F44C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D8" w:rsidRDefault="00F44CD8" w:rsidP="000875C0">
      <w:r>
        <w:separator/>
      </w:r>
    </w:p>
  </w:footnote>
  <w:footnote w:type="continuationSeparator" w:id="0">
    <w:p w:rsidR="00F44CD8" w:rsidRDefault="00F44CD8" w:rsidP="000875C0">
      <w:r>
        <w:continuationSeparator/>
      </w:r>
    </w:p>
  </w:footnote>
  <w:footnote w:type="continuationNotice" w:id="1">
    <w:p w:rsidR="00F44CD8" w:rsidRDefault="00F44CD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4D"/>
    <w:rsid w:val="0003083A"/>
    <w:rsid w:val="000875C0"/>
    <w:rsid w:val="00094622"/>
    <w:rsid w:val="00113F7A"/>
    <w:rsid w:val="00185D3E"/>
    <w:rsid w:val="00186721"/>
    <w:rsid w:val="001962F9"/>
    <w:rsid w:val="002416E6"/>
    <w:rsid w:val="00313FB2"/>
    <w:rsid w:val="00314887"/>
    <w:rsid w:val="00324158"/>
    <w:rsid w:val="003550C4"/>
    <w:rsid w:val="003C07D9"/>
    <w:rsid w:val="003C2748"/>
    <w:rsid w:val="0045039F"/>
    <w:rsid w:val="00480DAE"/>
    <w:rsid w:val="004D0F02"/>
    <w:rsid w:val="0050636B"/>
    <w:rsid w:val="005358A0"/>
    <w:rsid w:val="005F2A53"/>
    <w:rsid w:val="006237E5"/>
    <w:rsid w:val="00683186"/>
    <w:rsid w:val="006A75DC"/>
    <w:rsid w:val="006F2FC9"/>
    <w:rsid w:val="00722D8B"/>
    <w:rsid w:val="007D2DEA"/>
    <w:rsid w:val="008130DC"/>
    <w:rsid w:val="0088227F"/>
    <w:rsid w:val="008C1369"/>
    <w:rsid w:val="008C2AC8"/>
    <w:rsid w:val="008D4107"/>
    <w:rsid w:val="008F7137"/>
    <w:rsid w:val="00951796"/>
    <w:rsid w:val="00967D57"/>
    <w:rsid w:val="009C6513"/>
    <w:rsid w:val="009D3373"/>
    <w:rsid w:val="00A04CC4"/>
    <w:rsid w:val="00A14C55"/>
    <w:rsid w:val="00A54BC3"/>
    <w:rsid w:val="00A56742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3704D"/>
    <w:rsid w:val="00C427C0"/>
    <w:rsid w:val="00C70B50"/>
    <w:rsid w:val="00CD4C49"/>
    <w:rsid w:val="00CF0049"/>
    <w:rsid w:val="00D04B64"/>
    <w:rsid w:val="00D76A8B"/>
    <w:rsid w:val="00D96416"/>
    <w:rsid w:val="00E13588"/>
    <w:rsid w:val="00E47B68"/>
    <w:rsid w:val="00E52F25"/>
    <w:rsid w:val="00E62004"/>
    <w:rsid w:val="00E7273E"/>
    <w:rsid w:val="00E81CD3"/>
    <w:rsid w:val="00F01E2B"/>
    <w:rsid w:val="00F44CD8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cuba\Downloads\diploma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2C03975F4C466C84A7F7556E73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5930-B738-442A-B7C1-9BEE0D8BB13D}"/>
      </w:docPartPr>
      <w:docPartBody>
        <w:p w:rsidR="006527E5" w:rsidRDefault="00900273">
          <w:pPr>
            <w:pStyle w:val="A22C03975F4C466C84A7F7556E73A45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33E311E0772D4F0A803FFE1C9187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B6B58-13C5-47C3-B0E7-455AD1211CD4}"/>
      </w:docPartPr>
      <w:docPartBody>
        <w:p w:rsidR="006527E5" w:rsidRDefault="00900273">
          <w:pPr>
            <w:pStyle w:val="33E311E0772D4F0A803FFE1C9187F443"/>
          </w:pPr>
          <w:r w:rsidRPr="002416E6">
            <w:rPr>
              <w:lang w:bidi="es-ES"/>
            </w:rPr>
            <w:t>Robin Kline, director</w:t>
          </w:r>
        </w:p>
      </w:docPartBody>
    </w:docPart>
    <w:docPart>
      <w:docPartPr>
        <w:name w:val="8F4F0535655F4DBE9A2332A4D724E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4B0F9-A8EA-4E30-A2E3-BA7128E19FA6}"/>
      </w:docPartPr>
      <w:docPartBody>
        <w:p w:rsidR="006527E5" w:rsidRDefault="00900273">
          <w:pPr>
            <w:pStyle w:val="8F4F0535655F4DBE9A2332A4D724E121"/>
          </w:pPr>
          <w:r w:rsidRPr="002416E6">
            <w:rPr>
              <w:lang w:bidi="es-ES"/>
            </w:rPr>
            <w:t>Ajeet Vasav, tutor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4A"/>
    <w:rsid w:val="003A2768"/>
    <w:rsid w:val="00606509"/>
    <w:rsid w:val="006527E5"/>
    <w:rsid w:val="00900273"/>
    <w:rsid w:val="00CE6D4A"/>
    <w:rsid w:val="00D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3D36A711BC447AB4E381CE62A5921D">
    <w:name w:val="4E3D36A711BC447AB4E381CE62A5921D"/>
  </w:style>
  <w:style w:type="paragraph" w:customStyle="1" w:styleId="A22C03975F4C466C84A7F7556E73A452">
    <w:name w:val="A22C03975F4C466C84A7F7556E73A452"/>
  </w:style>
  <w:style w:type="paragraph" w:customStyle="1" w:styleId="A237A6A571074FA9B50257C56E7121E8">
    <w:name w:val="A237A6A571074FA9B50257C56E7121E8"/>
  </w:style>
  <w:style w:type="paragraph" w:customStyle="1" w:styleId="5E9BCD00ADCC4F6BA20AF93AC81B8F74">
    <w:name w:val="5E9BCD00ADCC4F6BA20AF93AC81B8F74"/>
  </w:style>
  <w:style w:type="paragraph" w:customStyle="1" w:styleId="F5FA7A06E3A943158E917D8CC421CC29">
    <w:name w:val="F5FA7A06E3A943158E917D8CC421CC29"/>
  </w:style>
  <w:style w:type="paragraph" w:customStyle="1" w:styleId="33E311E0772D4F0A803FFE1C9187F443">
    <w:name w:val="33E311E0772D4F0A803FFE1C9187F443"/>
  </w:style>
  <w:style w:type="paragraph" w:customStyle="1" w:styleId="8F4F0535655F4DBE9A2332A4D724E121">
    <w:name w:val="8F4F0535655F4DBE9A2332A4D724E121"/>
  </w:style>
  <w:style w:type="paragraph" w:customStyle="1" w:styleId="6209BE00BA9245C38BB49EF65FE91110">
    <w:name w:val="6209BE00BA9245C38BB49EF65FE91110"/>
    <w:rsid w:val="00D21B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14D2BC7-2046-42CF-8B72-7500A70C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2023-05-16T14:18:00Z</dcterms:created>
  <dcterms:modified xsi:type="dcterms:W3CDTF">2023-05-16T20:28:00Z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